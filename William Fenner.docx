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171" w:rsidRDefault="00795C89">
      <w:pPr>
        <w:pStyle w:val="Name"/>
      </w:pPr>
      <w:r>
        <w:t>William Fenner</w:t>
      </w:r>
    </w:p>
    <w:p w:rsidR="00DF1F88" w:rsidRDefault="00466D94">
      <w:pPr>
        <w:pStyle w:val="ContactInfo"/>
      </w:pPr>
      <w:r>
        <w:t xml:space="preserve">2453 </w:t>
      </w:r>
      <w:proofErr w:type="spellStart"/>
      <w:r>
        <w:t>Rollingview</w:t>
      </w:r>
      <w:proofErr w:type="spellEnd"/>
      <w:r>
        <w:t xml:space="preserve"> Court | 757-416-0915 | </w:t>
      </w:r>
      <w:hyperlink r:id="rId8" w:history="1">
        <w:r w:rsidR="00DF1F88" w:rsidRPr="00D512B7">
          <w:rPr>
            <w:rStyle w:val="Hyperlink"/>
          </w:rPr>
          <w:t>wsf235@gmail.com</w:t>
        </w:r>
      </w:hyperlink>
      <w:r w:rsidR="00DF1F88">
        <w:br/>
        <w:t xml:space="preserve">Portfolio Site (hosted on </w:t>
      </w:r>
      <w:proofErr w:type="spellStart"/>
      <w:r w:rsidR="00DF1F88">
        <w:t>github</w:t>
      </w:r>
      <w:proofErr w:type="spellEnd"/>
      <w:r w:rsidR="00DF1F88">
        <w:t xml:space="preserve">): </w:t>
      </w:r>
      <w:hyperlink r:id="rId9" w:history="1">
        <w:r w:rsidR="00DF1F88" w:rsidRPr="00D512B7">
          <w:rPr>
            <w:rStyle w:val="Hyperlink"/>
          </w:rPr>
          <w:t>https://wsf235.github.io/</w:t>
        </w:r>
      </w:hyperlink>
    </w:p>
    <w:p w:rsidR="00AC3171" w:rsidRDefault="00AE57AF">
      <w:pPr>
        <w:pStyle w:val="Heading1"/>
      </w:pPr>
      <w:r>
        <w:t xml:space="preserve">Coding </w:t>
      </w:r>
      <w:r w:rsidR="00907CC7">
        <w:t>Skills</w:t>
      </w:r>
    </w:p>
    <w:p w:rsidR="00AE57AF" w:rsidRPr="00AE57AF" w:rsidRDefault="00AE57AF" w:rsidP="00F11652">
      <w:pPr>
        <w:pStyle w:val="ListBullet"/>
        <w:rPr>
          <w:lang w:eastAsia="en-US"/>
        </w:rPr>
      </w:pPr>
      <w:r w:rsidRPr="00AE57AF">
        <w:rPr>
          <w:lang w:eastAsia="en-US"/>
        </w:rPr>
        <w:t>HTML</w:t>
      </w:r>
      <w:r w:rsidR="00F11652">
        <w:rPr>
          <w:lang w:eastAsia="en-US"/>
        </w:rPr>
        <w:t xml:space="preserve">, </w:t>
      </w:r>
      <w:proofErr w:type="spellStart"/>
      <w:r w:rsidR="00F11652" w:rsidRPr="00AE57AF">
        <w:rPr>
          <w:lang w:eastAsia="en-US"/>
        </w:rPr>
        <w:t>Javascript</w:t>
      </w:r>
      <w:proofErr w:type="spellEnd"/>
      <w:r w:rsidR="00F11652">
        <w:rPr>
          <w:lang w:eastAsia="en-US"/>
        </w:rPr>
        <w:t xml:space="preserve">, </w:t>
      </w:r>
      <w:r w:rsidR="00F11652" w:rsidRPr="00AE57AF">
        <w:rPr>
          <w:lang w:eastAsia="en-US"/>
        </w:rPr>
        <w:t>CSS</w:t>
      </w:r>
    </w:p>
    <w:p w:rsidR="00AE57AF" w:rsidRPr="00AE57AF" w:rsidRDefault="00AE57AF" w:rsidP="00AE57AF">
      <w:pPr>
        <w:pStyle w:val="ListBullet"/>
        <w:rPr>
          <w:lang w:eastAsia="en-US"/>
        </w:rPr>
      </w:pPr>
      <w:r w:rsidRPr="00AE57AF">
        <w:rPr>
          <w:lang w:eastAsia="en-US"/>
        </w:rPr>
        <w:t>Python</w:t>
      </w:r>
    </w:p>
    <w:p w:rsidR="00AE57AF" w:rsidRPr="00AE57AF" w:rsidRDefault="00AE57AF" w:rsidP="00F11652">
      <w:pPr>
        <w:pStyle w:val="ListBullet"/>
        <w:rPr>
          <w:lang w:eastAsia="en-US"/>
        </w:rPr>
      </w:pPr>
      <w:r w:rsidRPr="00AE57AF">
        <w:rPr>
          <w:lang w:eastAsia="en-US"/>
        </w:rPr>
        <w:t>C++</w:t>
      </w:r>
      <w:r w:rsidR="00F11652">
        <w:rPr>
          <w:lang w:eastAsia="en-US"/>
        </w:rPr>
        <w:t xml:space="preserve">, </w:t>
      </w:r>
      <w:r w:rsidR="00F11652" w:rsidRPr="00AE57AF">
        <w:rPr>
          <w:lang w:eastAsia="en-US"/>
        </w:rPr>
        <w:t>C#</w:t>
      </w:r>
    </w:p>
    <w:p w:rsidR="00AE57AF" w:rsidRDefault="00AE57AF" w:rsidP="00AE57AF">
      <w:pPr>
        <w:pStyle w:val="ListBullet"/>
        <w:rPr>
          <w:lang w:eastAsia="en-US"/>
        </w:rPr>
      </w:pPr>
      <w:r w:rsidRPr="00AE57AF">
        <w:rPr>
          <w:lang w:eastAsia="en-US"/>
        </w:rPr>
        <w:t>PHP</w:t>
      </w:r>
    </w:p>
    <w:p w:rsidR="00F11652" w:rsidRPr="00AE57AF" w:rsidRDefault="00F11652" w:rsidP="00AE57AF">
      <w:pPr>
        <w:pStyle w:val="ListBullet"/>
        <w:rPr>
          <w:lang w:eastAsia="en-US"/>
        </w:rPr>
      </w:pPr>
      <w:r>
        <w:rPr>
          <w:lang w:eastAsia="en-US"/>
        </w:rPr>
        <w:t>MySQL</w:t>
      </w:r>
    </w:p>
    <w:p w:rsidR="00AE57AF" w:rsidRPr="00AE57AF" w:rsidRDefault="00AE57AF" w:rsidP="00AE57AF">
      <w:pPr>
        <w:pStyle w:val="ListBullet"/>
        <w:rPr>
          <w:lang w:eastAsia="en-US"/>
        </w:rPr>
      </w:pPr>
      <w:r w:rsidRPr="00AE57AF">
        <w:rPr>
          <w:lang w:eastAsia="en-US"/>
        </w:rPr>
        <w:t>ReactJS</w:t>
      </w:r>
    </w:p>
    <w:p w:rsidR="00AC3171" w:rsidRDefault="00AE57AF" w:rsidP="00AE57AF">
      <w:pPr>
        <w:pStyle w:val="ListBullet"/>
        <w:rPr>
          <w:lang w:eastAsia="en-US"/>
        </w:rPr>
      </w:pPr>
      <w:r w:rsidRPr="00AE57AF">
        <w:rPr>
          <w:lang w:eastAsia="en-US"/>
        </w:rPr>
        <w:t>MERN Stack frameworks</w:t>
      </w:r>
    </w:p>
    <w:p w:rsidR="00420326" w:rsidRDefault="00420326" w:rsidP="00420326">
      <w:pPr>
        <w:pStyle w:val="Heading1"/>
      </w:pPr>
      <w:r>
        <w:t>Experience</w:t>
      </w:r>
    </w:p>
    <w:p w:rsidR="00420326" w:rsidRDefault="00420326" w:rsidP="00420326">
      <w:pPr>
        <w:pStyle w:val="ListBullet"/>
        <w:shd w:val="clear" w:color="auto" w:fill="FFFFFF" w:themeFill="background1"/>
        <w:rPr>
          <w:color w:val="000000" w:themeColor="text1"/>
        </w:rPr>
      </w:pPr>
      <w:hyperlink r:id="rId10" w:history="1">
        <w:r w:rsidRPr="003B48B4">
          <w:rPr>
            <w:rStyle w:val="Hyperlink"/>
            <w:rFonts w:ascii="Times" w:hAnsi="Times"/>
            <w:color w:val="000000" w:themeColor="text1"/>
            <w:sz w:val="27"/>
            <w:szCs w:val="27"/>
            <w:u w:val="none"/>
          </w:rPr>
          <w:t>Image Gallery! (</w:t>
        </w:r>
        <w:proofErr w:type="spellStart"/>
        <w:r w:rsidRPr="003B48B4">
          <w:rPr>
            <w:rStyle w:val="Hyperlink"/>
            <w:rFonts w:ascii="Times" w:hAnsi="Times"/>
            <w:color w:val="000000" w:themeColor="text1"/>
            <w:sz w:val="27"/>
            <w:szCs w:val="27"/>
            <w:u w:val="none"/>
          </w:rPr>
          <w:t>Fullsail</w:t>
        </w:r>
        <w:proofErr w:type="spellEnd"/>
        <w:r w:rsidRPr="003B48B4">
          <w:rPr>
            <w:rStyle w:val="Hyperlink"/>
            <w:rFonts w:ascii="Times" w:hAnsi="Times"/>
            <w:color w:val="000000" w:themeColor="text1"/>
            <w:sz w:val="27"/>
            <w:szCs w:val="27"/>
            <w:u w:val="none"/>
          </w:rPr>
          <w:t xml:space="preserve"> School Project)</w:t>
        </w:r>
      </w:hyperlink>
      <w:r w:rsidR="003B48B4" w:rsidRPr="003B48B4">
        <w:rPr>
          <w:color w:val="000000" w:themeColor="text1"/>
        </w:rPr>
        <w:t>:</w:t>
      </w:r>
      <w:r w:rsidR="003B48B4">
        <w:rPr>
          <w:color w:val="000000" w:themeColor="text1"/>
        </w:rPr>
        <w:t xml:space="preserve"> Apr 16, 2017</w:t>
      </w:r>
    </w:p>
    <w:p w:rsidR="00FD2088" w:rsidRPr="003B48B4" w:rsidRDefault="00FD2088" w:rsidP="006F0750">
      <w:pPr>
        <w:pStyle w:val="ListBullet"/>
        <w:numPr>
          <w:ilvl w:val="1"/>
          <w:numId w:val="2"/>
        </w:numPr>
        <w:rPr>
          <w:color w:val="000000" w:themeColor="text1"/>
          <w:lang w:eastAsia="en-US"/>
        </w:rPr>
      </w:pPr>
      <w:r w:rsidRPr="003B48B4">
        <w:rPr>
          <w:color w:val="000000" w:themeColor="text1"/>
          <w:lang w:eastAsia="en-US"/>
        </w:rPr>
        <w:t xml:space="preserve">A school project that tested my ability to use a REST API to grab images from </w:t>
      </w:r>
      <w:proofErr w:type="spellStart"/>
      <w:r w:rsidRPr="003B48B4">
        <w:rPr>
          <w:color w:val="000000" w:themeColor="text1"/>
          <w:lang w:eastAsia="en-US"/>
        </w:rPr>
        <w:t>Usplash</w:t>
      </w:r>
      <w:proofErr w:type="spellEnd"/>
      <w:r w:rsidRPr="003B48B4">
        <w:rPr>
          <w:color w:val="000000" w:themeColor="text1"/>
          <w:lang w:eastAsia="en-US"/>
        </w:rPr>
        <w:t>. (I was the sole coder)</w:t>
      </w:r>
    </w:p>
    <w:p w:rsidR="006F0750" w:rsidRPr="003B48B4" w:rsidRDefault="00624EA0" w:rsidP="006F0750">
      <w:pPr>
        <w:pStyle w:val="ListBullet"/>
        <w:numPr>
          <w:ilvl w:val="1"/>
          <w:numId w:val="2"/>
        </w:numPr>
        <w:rPr>
          <w:color w:val="000000" w:themeColor="text1"/>
          <w:lang w:eastAsia="en-US"/>
        </w:rPr>
      </w:pPr>
      <w:r w:rsidRPr="003B48B4">
        <w:rPr>
          <w:color w:val="000000" w:themeColor="text1"/>
          <w:lang w:eastAsia="en-US"/>
        </w:rPr>
        <w:t xml:space="preserve">Coded in HTML and CSS with some </w:t>
      </w:r>
      <w:proofErr w:type="spellStart"/>
      <w:r w:rsidRPr="003B48B4">
        <w:rPr>
          <w:color w:val="000000" w:themeColor="text1"/>
          <w:lang w:eastAsia="en-US"/>
        </w:rPr>
        <w:t>Javascript</w:t>
      </w:r>
      <w:proofErr w:type="spellEnd"/>
      <w:r w:rsidR="003E0E61">
        <w:rPr>
          <w:color w:val="000000" w:themeColor="text1"/>
          <w:lang w:eastAsia="en-US"/>
        </w:rPr>
        <w:t>.</w:t>
      </w:r>
    </w:p>
    <w:p w:rsidR="003B48B4" w:rsidRDefault="003B48B4" w:rsidP="003B48B4">
      <w:pPr>
        <w:pStyle w:val="ListBullet"/>
        <w:rPr>
          <w:color w:val="000000" w:themeColor="text1"/>
        </w:rPr>
      </w:pPr>
      <w:hyperlink r:id="rId11" w:history="1">
        <w:proofErr w:type="spellStart"/>
        <w:r w:rsidRPr="003B48B4">
          <w:rPr>
            <w:rStyle w:val="Hyperlink"/>
            <w:rFonts w:ascii="Times" w:hAnsi="Times"/>
            <w:color w:val="000000" w:themeColor="text1"/>
            <w:sz w:val="27"/>
            <w:szCs w:val="27"/>
          </w:rPr>
          <w:t>Ro</w:t>
        </w:r>
        <w:r w:rsidRPr="003B48B4">
          <w:rPr>
            <w:rStyle w:val="Hyperlink"/>
            <w:rFonts w:ascii="Times" w:hAnsi="Times"/>
            <w:color w:val="000000" w:themeColor="text1"/>
            <w:sz w:val="27"/>
            <w:szCs w:val="27"/>
          </w:rPr>
          <w:t>c</w:t>
        </w:r>
        <w:r w:rsidRPr="003B48B4">
          <w:rPr>
            <w:rStyle w:val="Hyperlink"/>
            <w:rFonts w:ascii="Times" w:hAnsi="Times"/>
            <w:color w:val="000000" w:themeColor="text1"/>
            <w:sz w:val="27"/>
            <w:szCs w:val="27"/>
          </w:rPr>
          <w:t>kband</w:t>
        </w:r>
        <w:proofErr w:type="spellEnd"/>
        <w:r w:rsidRPr="003B48B4">
          <w:rPr>
            <w:rStyle w:val="Hyperlink"/>
            <w:rFonts w:ascii="Times" w:hAnsi="Times"/>
            <w:color w:val="000000" w:themeColor="text1"/>
            <w:sz w:val="27"/>
            <w:szCs w:val="27"/>
          </w:rPr>
          <w:t xml:space="preserve">! </w:t>
        </w:r>
        <w:r w:rsidRPr="003B48B4">
          <w:rPr>
            <w:rStyle w:val="Hyperlink"/>
            <w:rFonts w:ascii="Times" w:hAnsi="Times"/>
            <w:color w:val="000000" w:themeColor="text1"/>
            <w:sz w:val="27"/>
            <w:szCs w:val="27"/>
          </w:rPr>
          <w:t>(</w:t>
        </w:r>
        <w:proofErr w:type="spellStart"/>
        <w:r w:rsidRPr="003B48B4">
          <w:rPr>
            <w:rStyle w:val="Hyperlink"/>
            <w:rFonts w:ascii="Times" w:hAnsi="Times"/>
            <w:color w:val="000000" w:themeColor="text1"/>
            <w:sz w:val="27"/>
            <w:szCs w:val="27"/>
          </w:rPr>
          <w:t>Fullsail</w:t>
        </w:r>
        <w:proofErr w:type="spellEnd"/>
        <w:r w:rsidRPr="003B48B4">
          <w:rPr>
            <w:rStyle w:val="Hyperlink"/>
            <w:rFonts w:ascii="Times" w:hAnsi="Times"/>
            <w:color w:val="000000" w:themeColor="text1"/>
            <w:sz w:val="27"/>
            <w:szCs w:val="27"/>
          </w:rPr>
          <w:t xml:space="preserve"> School Project)</w:t>
        </w:r>
      </w:hyperlink>
      <w:r w:rsidRPr="003B48B4">
        <w:rPr>
          <w:color w:val="000000" w:themeColor="text1"/>
        </w:rPr>
        <w:t>: Mar 23, 2017</w:t>
      </w:r>
    </w:p>
    <w:p w:rsidR="003B48B4" w:rsidRDefault="003B48B4" w:rsidP="003B48B4">
      <w:pPr>
        <w:pStyle w:val="ListBullet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A site to test what I’ve accrued since I started Full Sail.</w:t>
      </w:r>
    </w:p>
    <w:p w:rsidR="003B48B4" w:rsidRPr="003B48B4" w:rsidRDefault="003B48B4" w:rsidP="003B48B4">
      <w:pPr>
        <w:pStyle w:val="ListBullet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Coded in HTML, CSS, and </w:t>
      </w:r>
      <w:proofErr w:type="spellStart"/>
      <w:r>
        <w:rPr>
          <w:color w:val="000000" w:themeColor="text1"/>
        </w:rPr>
        <w:t>Javascript</w:t>
      </w:r>
      <w:proofErr w:type="spellEnd"/>
      <w:r>
        <w:rPr>
          <w:color w:val="000000" w:themeColor="text1"/>
        </w:rPr>
        <w:t xml:space="preserve"> with the assistance of </w:t>
      </w:r>
      <w:r w:rsidR="003E0E61">
        <w:rPr>
          <w:color w:val="000000" w:themeColor="text1"/>
        </w:rPr>
        <w:t>pre-created images.</w:t>
      </w:r>
    </w:p>
    <w:p w:rsidR="00FD2088" w:rsidRPr="003E0E61" w:rsidRDefault="003B48B4" w:rsidP="003B48B4">
      <w:pPr>
        <w:pStyle w:val="ListBullet"/>
      </w:pPr>
      <w:hyperlink r:id="rId12" w:history="1">
        <w:r w:rsidRPr="003B48B4">
          <w:rPr>
            <w:rStyle w:val="Hyperlink"/>
            <w:rFonts w:ascii="Times" w:hAnsi="Times"/>
            <w:color w:val="000000" w:themeColor="text1"/>
            <w:sz w:val="27"/>
            <w:szCs w:val="27"/>
          </w:rPr>
          <w:t>Registration Form! (</w:t>
        </w:r>
        <w:proofErr w:type="spellStart"/>
        <w:r w:rsidRPr="003B48B4">
          <w:rPr>
            <w:rStyle w:val="Hyperlink"/>
            <w:rFonts w:ascii="Times" w:hAnsi="Times"/>
            <w:color w:val="000000" w:themeColor="text1"/>
            <w:sz w:val="27"/>
            <w:szCs w:val="27"/>
          </w:rPr>
          <w:t>Fulls</w:t>
        </w:r>
        <w:r w:rsidRPr="003B48B4">
          <w:rPr>
            <w:rStyle w:val="Hyperlink"/>
            <w:rFonts w:ascii="Times" w:hAnsi="Times"/>
            <w:color w:val="000000" w:themeColor="text1"/>
            <w:sz w:val="27"/>
            <w:szCs w:val="27"/>
          </w:rPr>
          <w:t>a</w:t>
        </w:r>
        <w:r w:rsidRPr="003B48B4">
          <w:rPr>
            <w:rStyle w:val="Hyperlink"/>
            <w:rFonts w:ascii="Times" w:hAnsi="Times"/>
            <w:color w:val="000000" w:themeColor="text1"/>
            <w:sz w:val="27"/>
            <w:szCs w:val="27"/>
          </w:rPr>
          <w:t>il</w:t>
        </w:r>
        <w:proofErr w:type="spellEnd"/>
        <w:r w:rsidRPr="003B48B4">
          <w:rPr>
            <w:rStyle w:val="Hyperlink"/>
            <w:rFonts w:ascii="Times" w:hAnsi="Times"/>
            <w:color w:val="000000" w:themeColor="text1"/>
            <w:sz w:val="27"/>
            <w:szCs w:val="27"/>
          </w:rPr>
          <w:t xml:space="preserve"> School Project)</w:t>
        </w:r>
      </w:hyperlink>
      <w:r w:rsidRPr="003B48B4">
        <w:rPr>
          <w:color w:val="000000" w:themeColor="text1"/>
        </w:rPr>
        <w:t>: May 26, 2017</w:t>
      </w:r>
    </w:p>
    <w:p w:rsidR="003E0E61" w:rsidRPr="003E0E61" w:rsidRDefault="003E0E61" w:rsidP="003E0E61">
      <w:pPr>
        <w:pStyle w:val="ListBullet"/>
        <w:numPr>
          <w:ilvl w:val="1"/>
          <w:numId w:val="2"/>
        </w:numPr>
        <w:rPr>
          <w:rFonts w:ascii="Times New Roman" w:hAnsi="Times New Roman"/>
          <w:color w:val="000000" w:themeColor="text1"/>
          <w:sz w:val="24"/>
          <w:szCs w:val="24"/>
          <w:lang w:eastAsia="en-US"/>
        </w:rPr>
      </w:pPr>
      <w:r w:rsidRPr="003E0E61">
        <w:rPr>
          <w:color w:val="000000" w:themeColor="text1"/>
          <w:lang w:eastAsia="en-US"/>
        </w:rPr>
        <w:t>A school project wherein I was tasked to simply create a usable registration form (reusable).</w:t>
      </w:r>
    </w:p>
    <w:p w:rsidR="003E0E61" w:rsidRPr="003E0E61" w:rsidRDefault="003E0E61" w:rsidP="003E0E61">
      <w:pPr>
        <w:pStyle w:val="ListBullet"/>
        <w:numPr>
          <w:ilvl w:val="1"/>
          <w:numId w:val="2"/>
        </w:numPr>
        <w:rPr>
          <w:rFonts w:ascii="Times New Roman" w:hAnsi="Times New Roman"/>
          <w:color w:val="000000" w:themeColor="text1"/>
          <w:sz w:val="24"/>
          <w:szCs w:val="24"/>
          <w:lang w:eastAsia="en-US"/>
        </w:rPr>
      </w:pPr>
      <w:r>
        <w:rPr>
          <w:rFonts w:ascii="Times New Roman" w:hAnsi="Times New Roman"/>
          <w:color w:val="000000" w:themeColor="text1"/>
          <w:sz w:val="24"/>
          <w:szCs w:val="24"/>
          <w:lang w:eastAsia="en-US"/>
        </w:rPr>
        <w:t xml:space="preserve">Coded in HTML, CSS, SASS, and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eastAsia="en-US"/>
        </w:rPr>
        <w:t>Javascript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lang w:eastAsia="en-US"/>
        </w:rPr>
        <w:t>.</w:t>
      </w:r>
    </w:p>
    <w:p w:rsidR="00420326" w:rsidRDefault="003B48B4" w:rsidP="003B48B4">
      <w:pPr>
        <w:pStyle w:val="ListBullet"/>
        <w:rPr>
          <w:color w:val="000000" w:themeColor="text1"/>
        </w:rPr>
      </w:pPr>
      <w:hyperlink r:id="rId13" w:history="1">
        <w:r w:rsidRPr="003B48B4">
          <w:rPr>
            <w:rStyle w:val="Hyperlink"/>
            <w:rFonts w:ascii="Times" w:hAnsi="Times"/>
            <w:color w:val="000000" w:themeColor="text1"/>
            <w:sz w:val="27"/>
            <w:szCs w:val="27"/>
          </w:rPr>
          <w:t>An old PHP personal project</w:t>
        </w:r>
      </w:hyperlink>
      <w:r w:rsidRPr="003B48B4">
        <w:rPr>
          <w:color w:val="000000" w:themeColor="text1"/>
        </w:rPr>
        <w:t>: Aug 1, 2014</w:t>
      </w:r>
    </w:p>
    <w:p w:rsidR="003E0E61" w:rsidRDefault="000D0AB7" w:rsidP="003E0E61">
      <w:pPr>
        <w:pStyle w:val="ListBullet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A video site I was asked to create before I had any training in web development.</w:t>
      </w:r>
    </w:p>
    <w:p w:rsidR="000D0AB7" w:rsidRPr="003B48B4" w:rsidRDefault="000D0AB7" w:rsidP="003E0E61">
      <w:pPr>
        <w:pStyle w:val="ListBullet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Coded in HTML, PHP, and CSS</w:t>
      </w:r>
      <w:bookmarkStart w:id="0" w:name="_GoBack"/>
      <w:bookmarkEnd w:id="0"/>
    </w:p>
    <w:p w:rsidR="00420326" w:rsidRDefault="00420326" w:rsidP="00420326">
      <w:pPr>
        <w:pStyle w:val="ListBullet"/>
        <w:numPr>
          <w:ilvl w:val="0"/>
          <w:numId w:val="0"/>
        </w:numPr>
        <w:rPr>
          <w:lang w:eastAsia="en-US"/>
        </w:rPr>
      </w:pPr>
    </w:p>
    <w:sdt>
      <w:sdtPr>
        <w:id w:val="720946933"/>
        <w:placeholder>
          <w:docPart w:val="80CB8580A6E46D48B7EFECE18FE066EF"/>
        </w:placeholder>
        <w:temporary/>
        <w:showingPlcHdr/>
        <w15:appearance w15:val="hidden"/>
      </w:sdtPr>
      <w:sdtContent>
        <w:p w:rsidR="00AC3171" w:rsidRDefault="005C1E94">
          <w:pPr>
            <w:pStyle w:val="Heading1"/>
          </w:pPr>
          <w:r>
            <w:t>Education</w:t>
          </w:r>
        </w:p>
      </w:sdtContent>
    </w:sdt>
    <w:p w:rsidR="00AC3171" w:rsidRDefault="002C1C01">
      <w:r>
        <w:t>Full Sail University</w:t>
      </w:r>
      <w:r w:rsidR="008F5977">
        <w:t xml:space="preserve"> | Bachelor of Science – Web Design and Development | 2015 – 2018</w:t>
      </w:r>
    </w:p>
    <w:p w:rsidR="008F5977" w:rsidRDefault="008F5977">
      <w:r>
        <w:t>Tidewater Community College | Associates of Science – Computer Science | 2012 - 2014</w:t>
      </w:r>
    </w:p>
    <w:sdt>
      <w:sdtPr>
        <w:id w:val="520597245"/>
        <w:placeholder>
          <w:docPart w:val="8CA81C68BC1F904E9830C19927D25B37"/>
        </w:placeholder>
        <w:temporary/>
        <w:showingPlcHdr/>
        <w15:appearance w15:val="hidden"/>
      </w:sdtPr>
      <w:sdtContent>
        <w:p w:rsidR="00AC3171" w:rsidRDefault="005C1E94">
          <w:pPr>
            <w:pStyle w:val="Heading1"/>
          </w:pPr>
          <w:r>
            <w:t>Awards and Acknowledgements</w:t>
          </w:r>
        </w:p>
      </w:sdtContent>
    </w:sdt>
    <w:p w:rsidR="00AC3171" w:rsidRDefault="004471D6" w:rsidP="00303D2B">
      <w:pPr>
        <w:pStyle w:val="ListBullet"/>
      </w:pPr>
      <w:r>
        <w:t xml:space="preserve">Salutatorian, Bachelors of Web Design and Development at Full Sail University, </w:t>
      </w:r>
      <w:r w:rsidR="00303D2B">
        <w:t xml:space="preserve">Aug </w:t>
      </w:r>
      <w:r>
        <w:t>2018</w:t>
      </w:r>
    </w:p>
    <w:p w:rsidR="00F56407" w:rsidRDefault="00392125" w:rsidP="00303D2B">
      <w:pPr>
        <w:pStyle w:val="ListBullet"/>
      </w:pPr>
      <w:r>
        <w:t>National Society of Collegiate Scholars, Apr 6, 2016</w:t>
      </w:r>
    </w:p>
    <w:p w:rsidR="00392125" w:rsidRDefault="00392125" w:rsidP="00303D2B">
      <w:pPr>
        <w:pStyle w:val="ListBullet"/>
      </w:pPr>
      <w:r>
        <w:t>Phi Theta Kappa Honor Society: Psi Upsilon Chapter, Apr 21, 2013</w:t>
      </w:r>
    </w:p>
    <w:p w:rsidR="00392125" w:rsidRDefault="00392125" w:rsidP="00303D2B">
      <w:pPr>
        <w:pStyle w:val="ListBullet"/>
      </w:pPr>
      <w:r>
        <w:t>President’s Honor Roll, Tidewater Community College, Spring semester 2013 and Fall semester 2012</w:t>
      </w:r>
    </w:p>
    <w:sectPr w:rsidR="00392125">
      <w:headerReference w:type="default" r:id="rId14"/>
      <w:footerReference w:type="default" r:id="rId15"/>
      <w:headerReference w:type="first" r:id="rId16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7B1" w:rsidRDefault="001E47B1">
      <w:r>
        <w:separator/>
      </w:r>
    </w:p>
  </w:endnote>
  <w:endnote w:type="continuationSeparator" w:id="0">
    <w:p w:rsidR="001E47B1" w:rsidRDefault="001E4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3171" w:rsidRDefault="005C1E9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7B1" w:rsidRDefault="001E47B1">
      <w:r>
        <w:separator/>
      </w:r>
    </w:p>
  </w:footnote>
  <w:footnote w:type="continuationSeparator" w:id="0">
    <w:p w:rsidR="001E47B1" w:rsidRDefault="001E47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3171" w:rsidRDefault="005C1E94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072644D8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3171" w:rsidRDefault="005C1E94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C3171" w:rsidRDefault="00AC317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AC3171" w:rsidRDefault="00AC3171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6D71F4"/>
    <w:multiLevelType w:val="multilevel"/>
    <w:tmpl w:val="BE80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89"/>
    <w:rsid w:val="000D0AB7"/>
    <w:rsid w:val="001E47B1"/>
    <w:rsid w:val="002C1C01"/>
    <w:rsid w:val="00303D2B"/>
    <w:rsid w:val="00392125"/>
    <w:rsid w:val="003B48B4"/>
    <w:rsid w:val="003E0E61"/>
    <w:rsid w:val="003E20B9"/>
    <w:rsid w:val="00405B5B"/>
    <w:rsid w:val="00420326"/>
    <w:rsid w:val="004232B2"/>
    <w:rsid w:val="004471D6"/>
    <w:rsid w:val="00466D94"/>
    <w:rsid w:val="005C1E94"/>
    <w:rsid w:val="00624EA0"/>
    <w:rsid w:val="00696C78"/>
    <w:rsid w:val="006F0750"/>
    <w:rsid w:val="00795C89"/>
    <w:rsid w:val="008F5977"/>
    <w:rsid w:val="00907CC7"/>
    <w:rsid w:val="00A07416"/>
    <w:rsid w:val="00AC3171"/>
    <w:rsid w:val="00AE57AF"/>
    <w:rsid w:val="00DF1F88"/>
    <w:rsid w:val="00E1767E"/>
    <w:rsid w:val="00F11652"/>
    <w:rsid w:val="00F56407"/>
    <w:rsid w:val="00FD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0D6F2"/>
  <w15:chartTrackingRefBased/>
  <w15:docId w15:val="{1B36197B-1C9A-1C49-9D63-9DA64C873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DF1F88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F8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D2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B48B4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sf235@gmail.com" TargetMode="External"/><Relationship Id="rId13" Type="http://schemas.openxmlformats.org/officeDocument/2006/relationships/hyperlink" Target="https://youtu.be/CiPyx97mCUw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sf235.github.io/DWS2_Form/index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sf235.github.io/search_app/index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sf235.github.io/Gallery/index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sf235.github.io/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sterAnseen/Library/Containers/com.microsoft.Word/Data/Library/Application%20Support/Microsoft/Office/16.0/DTS/en-US%7bC6F14133-9007-9442-917F-8FEB793B984E%7d/%7b009DC52A-C77E-9D44-BE84-655783ABB035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CB8580A6E46D48B7EFECE18FE06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E935E-3F59-9549-A888-83E905570A8B}"/>
      </w:docPartPr>
      <w:docPartBody>
        <w:p w:rsidR="00B66C9E" w:rsidRDefault="00B66C9E">
          <w:pPr>
            <w:pStyle w:val="80CB8580A6E46D48B7EFECE18FE066EF"/>
          </w:pPr>
          <w:r>
            <w:t>Education</w:t>
          </w:r>
        </w:p>
      </w:docPartBody>
    </w:docPart>
    <w:docPart>
      <w:docPartPr>
        <w:name w:val="8CA81C68BC1F904E9830C19927D25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5366F-96D2-0C40-B3A3-634768006CF8}"/>
      </w:docPartPr>
      <w:docPartBody>
        <w:p w:rsidR="00B66C9E" w:rsidRDefault="00B66C9E">
          <w:pPr>
            <w:pStyle w:val="8CA81C68BC1F904E9830C19927D25B37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9E"/>
    <w:rsid w:val="00B6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1B8BFEE349564A90F056CE3C4FEEF3">
    <w:name w:val="031B8BFEE349564A90F056CE3C4FEEF3"/>
  </w:style>
  <w:style w:type="paragraph" w:customStyle="1" w:styleId="27DED0E6B5EAFE40A88043FDA1E333D7">
    <w:name w:val="27DED0E6B5EAFE40A88043FDA1E333D7"/>
  </w:style>
  <w:style w:type="paragraph" w:customStyle="1" w:styleId="9A00F06F5651674587821098430DFCE0">
    <w:name w:val="9A00F06F5651674587821098430DFCE0"/>
  </w:style>
  <w:style w:type="paragraph" w:customStyle="1" w:styleId="55E7A601E98BAB489B07D88EF848F150">
    <w:name w:val="55E7A601E98BAB489B07D88EF848F150"/>
  </w:style>
  <w:style w:type="paragraph" w:customStyle="1" w:styleId="8DD4F250D61C104F902240BA4885C787">
    <w:name w:val="8DD4F250D61C104F902240BA4885C787"/>
  </w:style>
  <w:style w:type="paragraph" w:customStyle="1" w:styleId="E9E2F0D04CF10B4DA436E1B4966D0E94">
    <w:name w:val="E9E2F0D04CF10B4DA436E1B4966D0E94"/>
  </w:style>
  <w:style w:type="paragraph" w:customStyle="1" w:styleId="2237396B9BF474489F570ED612E8CBDD">
    <w:name w:val="2237396B9BF474489F570ED612E8CBDD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BC21DBBE2E532A40B7F0E5E6E105204F">
    <w:name w:val="BC21DBBE2E532A40B7F0E5E6E105204F"/>
  </w:style>
  <w:style w:type="paragraph" w:customStyle="1" w:styleId="80CB8580A6E46D48B7EFECE18FE066EF">
    <w:name w:val="80CB8580A6E46D48B7EFECE18FE066EF"/>
  </w:style>
  <w:style w:type="paragraph" w:customStyle="1" w:styleId="F8C54E6F65A62E47946CE7D86566AE62">
    <w:name w:val="F8C54E6F65A62E47946CE7D86566AE62"/>
  </w:style>
  <w:style w:type="paragraph" w:customStyle="1" w:styleId="8CA81C68BC1F904E9830C19927D25B37">
    <w:name w:val="8CA81C68BC1F904E9830C19927D25B37"/>
  </w:style>
  <w:style w:type="paragraph" w:customStyle="1" w:styleId="C46E116AA9FD6C48B786E55272D1E3B1">
    <w:name w:val="C46E116AA9FD6C48B786E55272D1E3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A291D-8807-0945-A847-D1D9283ED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{009DC52A-C77E-9D44-BE84-655783ABB035}tf10002074.dotx</Template>
  <TotalTime>100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2019-01-18T16:31:00Z</dcterms:created>
  <dcterms:modified xsi:type="dcterms:W3CDTF">2019-01-20T20:28:00Z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